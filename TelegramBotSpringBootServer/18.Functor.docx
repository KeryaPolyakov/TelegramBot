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A8" w:rsidRPr="00AF12C1" w:rsidRDefault="00DE31A8" w:rsidP="00125B88">
      <w:pPr>
        <w:pStyle w:val="NoSpacing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Тестовое задание по теме «Объектно-ориентированное программирование на языке Java с применением принципов реализации интерфейсов, анонимных внутренних классов, лямбда выражений и ссылок на методы»</w:t>
      </w:r>
    </w:p>
    <w:p w:rsidR="00DE31A8" w:rsidRPr="00AF12C1" w:rsidRDefault="00DE31A8" w:rsidP="00125B88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DE31A8" w:rsidRDefault="00DE31A8" w:rsidP="00125B88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Указания к выполнению задания:</w:t>
      </w:r>
    </w:p>
    <w:p w:rsidR="00DE31A8" w:rsidRPr="00125B88" w:rsidRDefault="00DE31A8" w:rsidP="00125B8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</w:rPr>
        <w:t>Всеклассыдолжныудовлетворять</w:t>
      </w:r>
      <w:hyperlink r:id="rId5" w:history="1">
        <w:r w:rsidRPr="00125B88">
          <w:rPr>
            <w:rStyle w:val="Hyperlink"/>
            <w:rFonts w:ascii="Times New Roman" w:hAnsi="Times New Roman"/>
            <w:b/>
            <w:color w:val="000000"/>
            <w:sz w:val="24"/>
            <w:shd w:val="clear" w:color="auto" w:fill="FFFFFF"/>
            <w:lang w:val="en-US"/>
          </w:rPr>
          <w:t>Code Conventions for the Java Programming Language</w:t>
        </w:r>
      </w:hyperlink>
      <w:r>
        <w:rPr>
          <w:rFonts w:ascii="Times New Roman" w:hAnsi="Times New Roman"/>
          <w:color w:val="000000"/>
          <w:sz w:val="24"/>
        </w:rPr>
        <w:t>ипринципам</w:t>
      </w:r>
      <w:r w:rsidRPr="00125B88">
        <w:rPr>
          <w:rFonts w:ascii="Times New Roman" w:hAnsi="Times New Roman"/>
          <w:b/>
          <w:color w:val="000000"/>
          <w:sz w:val="24"/>
          <w:lang w:val="en-US"/>
        </w:rPr>
        <w:t>SOLID</w:t>
      </w:r>
    </w:p>
    <w:p w:rsidR="00DE31A8" w:rsidRPr="00292D56" w:rsidRDefault="00DE31A8" w:rsidP="00125B88">
      <w:pPr>
        <w:spacing w:after="0" w:line="240" w:lineRule="auto"/>
        <w:ind w:left="720"/>
        <w:rPr>
          <w:rFonts w:ascii="Times New Roman" w:hAnsi="Times New Roman"/>
          <w:color w:val="000000"/>
          <w:sz w:val="24"/>
        </w:rPr>
      </w:pPr>
    </w:p>
    <w:p w:rsidR="00DE31A8" w:rsidRDefault="00DE31A8" w:rsidP="00125B88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Задания на интерфейсы:</w:t>
      </w:r>
    </w:p>
    <w:p w:rsidR="00DE31A8" w:rsidRPr="00F364A4" w:rsidRDefault="00DE31A8" w:rsidP="00E10F2A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37CB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Напишите​ метод​ </w:t>
      </w:r>
      <w:r w:rsidRPr="00937CB3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filter</w:t>
      </w:r>
      <w:r w:rsidRPr="00937CB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,​ который​ принимает​ на​ вход​ массив​ (любого​ типа)​ и реализацию​ ​интерфейса </w:t>
      </w:r>
      <w:r w:rsidRPr="00937CB3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Filter</w:t>
      </w:r>
      <w:r w:rsidRPr="00937CB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​ c методом​</w:t>
      </w:r>
      <w:r w:rsidRPr="00AD2AC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  <w:lang w:val="en-US"/>
        </w:rPr>
        <w:t>boolean</w:t>
      </w:r>
      <w:r w:rsidRPr="00292D56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 xml:space="preserve"> </w:t>
      </w:r>
      <w:r w:rsidRPr="00937CB3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apply(</w:t>
      </w:r>
      <w:r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T</w:t>
      </w:r>
      <w:r w:rsidRPr="00937CB3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​ o)</w:t>
      </w:r>
      <w:r w:rsidRPr="00937CB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,​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возвращает новый массив,​ убрав​ из исходного​ массива лишние элементы, не удовлетворяющие фильтру</w:t>
      </w:r>
      <w:r w:rsidRPr="00937CB3">
        <w:rPr>
          <w:rFonts w:ascii="Times New Roman" w:hAnsi="Times New Roman"/>
          <w:color w:val="222222"/>
          <w:sz w:val="24"/>
          <w:szCs w:val="24"/>
        </w:rPr>
        <w:t xml:space="preserve">. </w:t>
      </w:r>
      <w:r>
        <w:rPr>
          <w:rFonts w:ascii="Times New Roman" w:hAnsi="Times New Roman"/>
          <w:color w:val="222222"/>
          <w:sz w:val="24"/>
          <w:szCs w:val="24"/>
        </w:rPr>
        <w:t xml:space="preserve">Метод </w:t>
      </w:r>
      <w:r>
        <w:rPr>
          <w:rFonts w:ascii="Times New Roman" w:hAnsi="Times New Roman"/>
          <w:color w:val="222222"/>
          <w:sz w:val="24"/>
          <w:szCs w:val="24"/>
          <w:lang w:val="en-US"/>
        </w:rPr>
        <w:t>apply</w:t>
      </w:r>
      <w:r w:rsidRPr="00AD2AC4">
        <w:rPr>
          <w:rFonts w:ascii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</w:rPr>
        <w:t>возвращает истину, если входящий аргумент удовлетворяет фильтру, и ложь в противном случае. При реализации использовать шаблоны интерфейсов и методов</w:t>
      </w:r>
    </w:p>
    <w:p w:rsidR="00DE31A8" w:rsidRPr="0094578F" w:rsidRDefault="00DE31A8" w:rsidP="00E10F2A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37CB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Напишите​ метод​ </w:t>
      </w:r>
      <w:r w:rsidRPr="00937CB3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filter</w:t>
      </w:r>
      <w:r w:rsidRPr="00AD2AC4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10786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после выполнения всех задач выше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 w:rsidRPr="00937CB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который​ принимает​ на​ вход​ массив​ (любого​ типа)​ и реализацию​ ​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стандартного </w:t>
      </w:r>
      <w:r w:rsidRPr="00937CB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интерфейса </w:t>
      </w:r>
      <w:r w:rsidRPr="00ED41F4">
        <w:rPr>
          <w:rFonts w:ascii="Times New Roman" w:hAnsi="Times New Roman"/>
          <w:b/>
          <w:color w:val="222222"/>
          <w:sz w:val="24"/>
          <w:szCs w:val="24"/>
          <w:shd w:val="clear" w:color="auto" w:fill="FFFFFF"/>
          <w:lang w:val="en-US"/>
        </w:rPr>
        <w:t>Function</w:t>
      </w:r>
      <w:r w:rsidRPr="00ED41F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&lt;</w:t>
      </w:r>
      <w:r w:rsidRPr="00ED41F4">
        <w:rPr>
          <w:rFonts w:ascii="Times New Roman" w:hAnsi="Times New Roman"/>
          <w:b/>
          <w:color w:val="222222"/>
          <w:sz w:val="24"/>
          <w:szCs w:val="24"/>
          <w:shd w:val="clear" w:color="auto" w:fill="FFFFFF"/>
          <w:lang w:val="en-US"/>
        </w:rPr>
        <w:t>T</w:t>
      </w:r>
      <w:r w:rsidRPr="00ED41F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, </w:t>
      </w:r>
      <w:r w:rsidRPr="00ED41F4">
        <w:rPr>
          <w:rFonts w:ascii="Times New Roman" w:hAnsi="Times New Roman"/>
          <w:b/>
          <w:color w:val="222222"/>
          <w:sz w:val="24"/>
          <w:szCs w:val="24"/>
          <w:shd w:val="clear" w:color="auto" w:fill="FFFFFF"/>
          <w:lang w:val="en-US"/>
        </w:rPr>
        <w:t>R</w:t>
      </w:r>
      <w:r w:rsidRPr="00ED41F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&gt;</w:t>
      </w:r>
      <w:r w:rsidRPr="00F364A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где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T</w:t>
      </w:r>
      <w:r w:rsidRPr="00F364A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тип входного значения метода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apply</w:t>
      </w:r>
      <w:r w:rsidRPr="00F364A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а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R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–тип возвращаемого значения, которое должно быть указано</w:t>
      </w:r>
      <w:r w:rsidRPr="002A568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явно</w:t>
      </w:r>
      <w:r w:rsidRPr="002A568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Boolean</w:t>
      </w:r>
    </w:p>
    <w:p w:rsidR="00DE31A8" w:rsidRPr="00360B22" w:rsidRDefault="00DE31A8" w:rsidP="0094578F">
      <w:pPr>
        <w:pStyle w:val="NoSpacing"/>
        <w:rPr>
          <w:rFonts w:ascii="Times New Roman" w:hAnsi="Times New Roman"/>
          <w:sz w:val="24"/>
          <w:szCs w:val="24"/>
        </w:rPr>
      </w:pPr>
    </w:p>
    <w:p w:rsidR="00DE31A8" w:rsidRDefault="00DE31A8" w:rsidP="0094578F">
      <w:pPr>
        <w:pStyle w:val="NoSpacing"/>
        <w:rPr>
          <w:rFonts w:ascii="Times New Roman" w:hAnsi="Times New Roman"/>
          <w:b/>
          <w:color w:val="222222"/>
          <w:sz w:val="24"/>
          <w:szCs w:val="24"/>
        </w:rPr>
      </w:pPr>
      <w:r w:rsidRPr="0094578F">
        <w:rPr>
          <w:rFonts w:ascii="Times New Roman" w:hAnsi="Times New Roman"/>
          <w:b/>
          <w:color w:val="222222"/>
          <w:sz w:val="24"/>
          <w:szCs w:val="24"/>
        </w:rPr>
        <w:t>Протестировать написанный функционал, реализовав следующие задачи:</w:t>
      </w:r>
    </w:p>
    <w:p w:rsidR="00DE31A8" w:rsidRDefault="00DE31A8" w:rsidP="0094578F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массиве целых чисел произвести фильтрацию и удаление</w:t>
      </w:r>
    </w:p>
    <w:p w:rsidR="00DE31A8" w:rsidRDefault="00DE31A8" w:rsidP="00C4644E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Положительных чисел, используя реализацию интерфейса через класс</w:t>
      </w:r>
    </w:p>
    <w:p w:rsidR="00DE31A8" w:rsidRPr="00C4644E" w:rsidRDefault="00DE31A8" w:rsidP="00C4644E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Чисел, равных заданному числу с клавиатуры, используя анонимный внутренний класс</w:t>
      </w:r>
    </w:p>
    <w:p w:rsidR="00DE31A8" w:rsidRDefault="00DE31A8" w:rsidP="00C4644E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Четных чисел, используя лямбда выражение</w:t>
      </w:r>
    </w:p>
    <w:p w:rsidR="00DE31A8" w:rsidRDefault="00DE31A8" w:rsidP="001B6D99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8C083B">
        <w:rPr>
          <w:rFonts w:ascii="Times New Roman" w:hAnsi="Times New Roman"/>
          <w:b/>
          <w:sz w:val="24"/>
          <w:szCs w:val="24"/>
        </w:rPr>
        <w:t>По желанию*</w:t>
      </w:r>
      <w:r>
        <w:rPr>
          <w:rFonts w:ascii="Times New Roman" w:hAnsi="Times New Roman"/>
          <w:sz w:val="24"/>
          <w:szCs w:val="24"/>
        </w:rPr>
        <w:t>На массиве вещественных чисел произвести фильтрацию и удаление</w:t>
      </w:r>
    </w:p>
    <w:p w:rsidR="00DE31A8" w:rsidRPr="00546B4B" w:rsidRDefault="00DE31A8" w:rsidP="00546B4B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Элементов, не являющих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ся числами Бернулли на заданном диапазоне индексов, используя сложные лямбда выражения</w:t>
      </w:r>
    </w:p>
    <w:p w:rsidR="00DE31A8" w:rsidRDefault="00DE31A8" w:rsidP="001B6D99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массиве строк произвести фильтрацию и оставить только те строки:</w:t>
      </w:r>
    </w:p>
    <w:p w:rsidR="00DE31A8" w:rsidRDefault="00DE31A8" w:rsidP="001B6D99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146E24">
        <w:rPr>
          <w:rFonts w:ascii="Times New Roman" w:hAnsi="Times New Roman"/>
          <w:sz w:val="24"/>
          <w:szCs w:val="24"/>
        </w:rPr>
        <w:t xml:space="preserve">Длина которых больше заданной с клавиатуры. Использовать </w:t>
      </w:r>
      <w:r>
        <w:rPr>
          <w:rFonts w:ascii="Times New Roman" w:hAnsi="Times New Roman"/>
          <w:sz w:val="24"/>
          <w:szCs w:val="24"/>
        </w:rPr>
        <w:t>анонимный внутренний класс</w:t>
      </w:r>
    </w:p>
    <w:p w:rsidR="00DE31A8" w:rsidRPr="00146E24" w:rsidRDefault="00DE31A8" w:rsidP="001B6D99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146E24">
        <w:rPr>
          <w:rFonts w:ascii="Times New Roman" w:hAnsi="Times New Roman"/>
          <w:sz w:val="24"/>
          <w:szCs w:val="24"/>
        </w:rPr>
        <w:t>Символы, которых отсортированы лексикографически. Использовать сложные лямбда выражения</w:t>
      </w:r>
    </w:p>
    <w:p w:rsidR="00DE31A8" w:rsidRPr="00D73575" w:rsidRDefault="00DE31A8" w:rsidP="001B6D99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D73575">
        <w:rPr>
          <w:rFonts w:ascii="Times New Roman" w:hAnsi="Times New Roman"/>
          <w:sz w:val="24"/>
          <w:szCs w:val="24"/>
        </w:rPr>
        <w:t>Которые являются словами, используя ссылку на нестатический метод</w:t>
      </w:r>
    </w:p>
    <w:p w:rsidR="00DE31A8" w:rsidRDefault="00DE31A8" w:rsidP="00980334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массиве произвольных объектов произвести фильтрацию и удаление, используя лямбда выражения</w:t>
      </w:r>
    </w:p>
    <w:p w:rsidR="00DE31A8" w:rsidRDefault="00DE31A8" w:rsidP="00F364A4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Всех ссылок равных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F364A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Использовать метод </w:t>
      </w:r>
      <w:r>
        <w:rPr>
          <w:rFonts w:ascii="Times New Roman" w:hAnsi="Times New Roman"/>
          <w:sz w:val="24"/>
          <w:szCs w:val="24"/>
          <w:lang w:val="en-US"/>
        </w:rPr>
        <w:t>Objects</w:t>
      </w:r>
      <w:r w:rsidRPr="00146E2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nonNull</w:t>
      </w:r>
    </w:p>
    <w:p w:rsidR="00DE31A8" w:rsidRPr="00A03C6B" w:rsidRDefault="00DE31A8" w:rsidP="00F364A4">
      <w:pPr>
        <w:pStyle w:val="NoSpacing"/>
        <w:numPr>
          <w:ilvl w:val="0"/>
          <w:numId w:val="16"/>
        </w:numPr>
        <w:rPr>
          <w:rFonts w:ascii="Times New Roman" w:hAnsi="Times New Roman"/>
          <w:color w:val="FF0000"/>
          <w:sz w:val="24"/>
          <w:szCs w:val="24"/>
        </w:rPr>
      </w:pPr>
      <w:r w:rsidRPr="00A03C6B">
        <w:rPr>
          <w:rFonts w:ascii="Times New Roman" w:hAnsi="Times New Roman"/>
          <w:color w:val="FF0000"/>
          <w:sz w:val="24"/>
          <w:szCs w:val="24"/>
        </w:rPr>
        <w:t>Всех объектов, которые заполнены по умолчанию</w:t>
      </w:r>
    </w:p>
    <w:p w:rsidR="00DE31A8" w:rsidRDefault="00DE31A8" w:rsidP="00B830E7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массиве разных</w:t>
      </w:r>
      <w:r w:rsidRPr="009C65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объектов, реализующих интерфейс </w:t>
      </w:r>
      <w:r>
        <w:rPr>
          <w:rFonts w:ascii="Times New Roman" w:hAnsi="Times New Roman"/>
          <w:sz w:val="24"/>
          <w:szCs w:val="24"/>
          <w:lang w:val="en-US"/>
        </w:rPr>
        <w:t>Detector</w:t>
      </w:r>
      <w:r w:rsidRPr="009C65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методом </w:t>
      </w:r>
      <w:r>
        <w:rPr>
          <w:rFonts w:ascii="Times New Roman" w:hAnsi="Times New Roman"/>
          <w:sz w:val="24"/>
          <w:szCs w:val="24"/>
          <w:lang w:val="en-US"/>
        </w:rPr>
        <w:t>detect</w:t>
      </w:r>
      <w:r>
        <w:rPr>
          <w:rFonts w:ascii="Times New Roman" w:hAnsi="Times New Roman"/>
          <w:sz w:val="24"/>
          <w:szCs w:val="24"/>
        </w:rPr>
        <w:t xml:space="preserve">, возвращает </w:t>
      </w:r>
      <w:r>
        <w:rPr>
          <w:rFonts w:ascii="Times New Roman" w:hAnsi="Times New Roman"/>
          <w:sz w:val="24"/>
          <w:szCs w:val="24"/>
          <w:lang w:val="en-US"/>
        </w:rPr>
        <w:t>Boolean</w:t>
      </w:r>
      <w:r>
        <w:rPr>
          <w:rFonts w:ascii="Times New Roman" w:hAnsi="Times New Roman"/>
          <w:sz w:val="24"/>
          <w:szCs w:val="24"/>
        </w:rPr>
        <w:t>, оставить только те объекты</w:t>
      </w:r>
      <w:r w:rsidRPr="008477E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для которых </w:t>
      </w:r>
      <w:r>
        <w:rPr>
          <w:rFonts w:ascii="Times New Roman" w:hAnsi="Times New Roman"/>
          <w:sz w:val="24"/>
          <w:szCs w:val="24"/>
          <w:lang w:val="en-US"/>
        </w:rPr>
        <w:t>detect</w:t>
      </w:r>
      <w:r w:rsidRPr="009C65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возвращает </w:t>
      </w:r>
      <w:r>
        <w:rPr>
          <w:rFonts w:ascii="Times New Roman" w:hAnsi="Times New Roman"/>
          <w:sz w:val="24"/>
          <w:szCs w:val="24"/>
          <w:lang w:val="en-US"/>
        </w:rPr>
        <w:t>true</w:t>
      </w:r>
    </w:p>
    <w:sectPr w:rsidR="00DE31A8" w:rsidSect="00162A3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6365"/>
    <w:multiLevelType w:val="hybridMultilevel"/>
    <w:tmpl w:val="D326D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ED0342"/>
    <w:multiLevelType w:val="hybridMultilevel"/>
    <w:tmpl w:val="546E90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0E6D78"/>
    <w:multiLevelType w:val="hybridMultilevel"/>
    <w:tmpl w:val="D09EBB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6700DB1"/>
    <w:multiLevelType w:val="hybridMultilevel"/>
    <w:tmpl w:val="FE8ABE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20377C"/>
    <w:multiLevelType w:val="hybridMultilevel"/>
    <w:tmpl w:val="3DD8D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8A57E1A"/>
    <w:multiLevelType w:val="hybridMultilevel"/>
    <w:tmpl w:val="1A904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22496"/>
    <w:multiLevelType w:val="hybridMultilevel"/>
    <w:tmpl w:val="6C22EB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8A1082F"/>
    <w:multiLevelType w:val="hybridMultilevel"/>
    <w:tmpl w:val="51BCF3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A8F1F20"/>
    <w:multiLevelType w:val="hybridMultilevel"/>
    <w:tmpl w:val="919C89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B7141E9"/>
    <w:multiLevelType w:val="hybridMultilevel"/>
    <w:tmpl w:val="0D3E62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E861371"/>
    <w:multiLevelType w:val="hybridMultilevel"/>
    <w:tmpl w:val="EF2E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BCE132D"/>
    <w:multiLevelType w:val="multilevel"/>
    <w:tmpl w:val="BAAAA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>
    <w:nsid w:val="6C606ADF"/>
    <w:multiLevelType w:val="hybridMultilevel"/>
    <w:tmpl w:val="546E90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0746E86"/>
    <w:multiLevelType w:val="hybridMultilevel"/>
    <w:tmpl w:val="3DB6E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0E665EC"/>
    <w:multiLevelType w:val="hybridMultilevel"/>
    <w:tmpl w:val="A364E3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F80415"/>
    <w:multiLevelType w:val="hybridMultilevel"/>
    <w:tmpl w:val="9F5617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8286B23"/>
    <w:multiLevelType w:val="hybridMultilevel"/>
    <w:tmpl w:val="88B2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DB30A3F"/>
    <w:multiLevelType w:val="hybridMultilevel"/>
    <w:tmpl w:val="4F6AEB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13"/>
  </w:num>
  <w:num w:numId="8">
    <w:abstractNumId w:val="10"/>
  </w:num>
  <w:num w:numId="9">
    <w:abstractNumId w:val="15"/>
  </w:num>
  <w:num w:numId="10">
    <w:abstractNumId w:val="2"/>
  </w:num>
  <w:num w:numId="11">
    <w:abstractNumId w:val="16"/>
  </w:num>
  <w:num w:numId="12">
    <w:abstractNumId w:val="4"/>
  </w:num>
  <w:num w:numId="13">
    <w:abstractNumId w:val="3"/>
  </w:num>
  <w:num w:numId="14">
    <w:abstractNumId w:val="5"/>
  </w:num>
  <w:num w:numId="15">
    <w:abstractNumId w:val="7"/>
  </w:num>
  <w:num w:numId="16">
    <w:abstractNumId w:val="8"/>
  </w:num>
  <w:num w:numId="17">
    <w:abstractNumId w:val="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5B88"/>
    <w:rsid w:val="000231CF"/>
    <w:rsid w:val="00037692"/>
    <w:rsid w:val="00050CCE"/>
    <w:rsid w:val="00056BB6"/>
    <w:rsid w:val="00056EF7"/>
    <w:rsid w:val="000D7E54"/>
    <w:rsid w:val="0010786A"/>
    <w:rsid w:val="00125B88"/>
    <w:rsid w:val="00142A88"/>
    <w:rsid w:val="00146E24"/>
    <w:rsid w:val="00160677"/>
    <w:rsid w:val="00162A30"/>
    <w:rsid w:val="001752AA"/>
    <w:rsid w:val="001753BA"/>
    <w:rsid w:val="0019635B"/>
    <w:rsid w:val="001A112B"/>
    <w:rsid w:val="001A2BB8"/>
    <w:rsid w:val="001B0280"/>
    <w:rsid w:val="001B6D99"/>
    <w:rsid w:val="001D279E"/>
    <w:rsid w:val="00217AEA"/>
    <w:rsid w:val="00240BD8"/>
    <w:rsid w:val="00246F14"/>
    <w:rsid w:val="00264C91"/>
    <w:rsid w:val="0028599F"/>
    <w:rsid w:val="00292D56"/>
    <w:rsid w:val="002A5689"/>
    <w:rsid w:val="002D2916"/>
    <w:rsid w:val="002E764C"/>
    <w:rsid w:val="002F3063"/>
    <w:rsid w:val="002F5C41"/>
    <w:rsid w:val="00300000"/>
    <w:rsid w:val="003007AB"/>
    <w:rsid w:val="00360B22"/>
    <w:rsid w:val="00393496"/>
    <w:rsid w:val="003C2BEE"/>
    <w:rsid w:val="003D002A"/>
    <w:rsid w:val="003E4DF3"/>
    <w:rsid w:val="003F1D5D"/>
    <w:rsid w:val="00402AB3"/>
    <w:rsid w:val="00407314"/>
    <w:rsid w:val="00421C2B"/>
    <w:rsid w:val="004323E5"/>
    <w:rsid w:val="0044332E"/>
    <w:rsid w:val="00472CEE"/>
    <w:rsid w:val="004A5E5C"/>
    <w:rsid w:val="004A7DE8"/>
    <w:rsid w:val="004B4415"/>
    <w:rsid w:val="004B55FA"/>
    <w:rsid w:val="004E4E61"/>
    <w:rsid w:val="004F4BD0"/>
    <w:rsid w:val="004F7923"/>
    <w:rsid w:val="00546B4B"/>
    <w:rsid w:val="00547EC7"/>
    <w:rsid w:val="005770DA"/>
    <w:rsid w:val="00584CC2"/>
    <w:rsid w:val="00590167"/>
    <w:rsid w:val="00612158"/>
    <w:rsid w:val="00614201"/>
    <w:rsid w:val="00615173"/>
    <w:rsid w:val="0064739F"/>
    <w:rsid w:val="00660CDF"/>
    <w:rsid w:val="00671F6B"/>
    <w:rsid w:val="0067204D"/>
    <w:rsid w:val="006B05FC"/>
    <w:rsid w:val="006B77E7"/>
    <w:rsid w:val="006C4784"/>
    <w:rsid w:val="006F2A9B"/>
    <w:rsid w:val="00711E46"/>
    <w:rsid w:val="00721D98"/>
    <w:rsid w:val="00751DCC"/>
    <w:rsid w:val="007554D1"/>
    <w:rsid w:val="007668D7"/>
    <w:rsid w:val="007A69CF"/>
    <w:rsid w:val="007C24C9"/>
    <w:rsid w:val="007C7B48"/>
    <w:rsid w:val="007D26EE"/>
    <w:rsid w:val="007F109F"/>
    <w:rsid w:val="007F507F"/>
    <w:rsid w:val="008158CF"/>
    <w:rsid w:val="008169E3"/>
    <w:rsid w:val="008477EF"/>
    <w:rsid w:val="008518A6"/>
    <w:rsid w:val="00873A49"/>
    <w:rsid w:val="00892E54"/>
    <w:rsid w:val="008A3071"/>
    <w:rsid w:val="008B333E"/>
    <w:rsid w:val="008C083B"/>
    <w:rsid w:val="008C126A"/>
    <w:rsid w:val="008C4F41"/>
    <w:rsid w:val="008D2904"/>
    <w:rsid w:val="008E1896"/>
    <w:rsid w:val="009051A7"/>
    <w:rsid w:val="009270A6"/>
    <w:rsid w:val="009307A7"/>
    <w:rsid w:val="00935D89"/>
    <w:rsid w:val="00937CB3"/>
    <w:rsid w:val="0094578F"/>
    <w:rsid w:val="00960E23"/>
    <w:rsid w:val="0097399C"/>
    <w:rsid w:val="00980334"/>
    <w:rsid w:val="00982DF8"/>
    <w:rsid w:val="00991E88"/>
    <w:rsid w:val="009B64B4"/>
    <w:rsid w:val="009C65E9"/>
    <w:rsid w:val="00A00AF7"/>
    <w:rsid w:val="00A03C6B"/>
    <w:rsid w:val="00A254CA"/>
    <w:rsid w:val="00A63FDD"/>
    <w:rsid w:val="00A8207C"/>
    <w:rsid w:val="00AD2AC4"/>
    <w:rsid w:val="00AE0272"/>
    <w:rsid w:val="00AF12C1"/>
    <w:rsid w:val="00B3625B"/>
    <w:rsid w:val="00B40892"/>
    <w:rsid w:val="00B423DF"/>
    <w:rsid w:val="00B45007"/>
    <w:rsid w:val="00B830E7"/>
    <w:rsid w:val="00B91766"/>
    <w:rsid w:val="00BA4820"/>
    <w:rsid w:val="00BA5A3F"/>
    <w:rsid w:val="00BB1573"/>
    <w:rsid w:val="00C4644E"/>
    <w:rsid w:val="00C54C17"/>
    <w:rsid w:val="00CB19A8"/>
    <w:rsid w:val="00CC16F2"/>
    <w:rsid w:val="00CD4874"/>
    <w:rsid w:val="00CE059F"/>
    <w:rsid w:val="00D04B9D"/>
    <w:rsid w:val="00D45E2F"/>
    <w:rsid w:val="00D46DEB"/>
    <w:rsid w:val="00D52552"/>
    <w:rsid w:val="00D73575"/>
    <w:rsid w:val="00DD759D"/>
    <w:rsid w:val="00DD770A"/>
    <w:rsid w:val="00DE31A8"/>
    <w:rsid w:val="00E0050D"/>
    <w:rsid w:val="00E10F2A"/>
    <w:rsid w:val="00E22CD5"/>
    <w:rsid w:val="00E30A1F"/>
    <w:rsid w:val="00E30ABD"/>
    <w:rsid w:val="00E36C82"/>
    <w:rsid w:val="00E5372C"/>
    <w:rsid w:val="00E56B8E"/>
    <w:rsid w:val="00E60E77"/>
    <w:rsid w:val="00ED2978"/>
    <w:rsid w:val="00ED41F4"/>
    <w:rsid w:val="00EE1CBB"/>
    <w:rsid w:val="00F15A82"/>
    <w:rsid w:val="00F212F9"/>
    <w:rsid w:val="00F26695"/>
    <w:rsid w:val="00F27100"/>
    <w:rsid w:val="00F307BE"/>
    <w:rsid w:val="00F31018"/>
    <w:rsid w:val="00F364A4"/>
    <w:rsid w:val="00F97AFB"/>
    <w:rsid w:val="00FA5487"/>
    <w:rsid w:val="00FC6BD6"/>
    <w:rsid w:val="00FC6E00"/>
    <w:rsid w:val="00FD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B88"/>
    <w:pPr>
      <w:spacing w:after="200" w:line="276" w:lineRule="auto"/>
    </w:pPr>
    <w:rPr>
      <w:rFonts w:eastAsia="Times New Roman"/>
    </w:rPr>
  </w:style>
  <w:style w:type="paragraph" w:styleId="Heading3">
    <w:name w:val="heading 3"/>
    <w:basedOn w:val="Normal"/>
    <w:link w:val="Heading3Char"/>
    <w:uiPriority w:val="99"/>
    <w:qFormat/>
    <w:rsid w:val="00125B8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125B8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99"/>
    <w:qFormat/>
    <w:rsid w:val="00125B88"/>
    <w:rPr>
      <w:lang w:eastAsia="en-US"/>
    </w:rPr>
  </w:style>
  <w:style w:type="character" w:styleId="Hyperlink">
    <w:name w:val="Hyperlink"/>
    <w:basedOn w:val="DefaultParagraphFont"/>
    <w:uiPriority w:val="99"/>
    <w:semiHidden/>
    <w:rsid w:val="00125B8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125B8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rsid w:val="00125B8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24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codeconv/html/CodeConvTOC.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2888</TotalTime>
  <Pages>1</Pages>
  <Words>339</Words>
  <Characters>1936</Characters>
  <Application>Microsoft Office Outlook</Application>
  <DocSecurity>0</DocSecurity>
  <Lines>0</Lines>
  <Paragraphs>0</Paragraphs>
  <ScaleCrop>false</ScaleCrop>
  <Company>Curnos™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по теме «Объектно-ориентированное программирование на языке Java с применением принципов реализации интерфейсов, анонимных внутренних классов, лямбда выражений и ссылок на методы»</dc:title>
  <dc:subject/>
  <dc:creator>kirill</dc:creator>
  <cp:keywords/>
  <dc:description/>
  <cp:lastModifiedBy>Кирилл</cp:lastModifiedBy>
  <cp:revision>2</cp:revision>
  <dcterms:created xsi:type="dcterms:W3CDTF">2024-01-09T12:32:00Z</dcterms:created>
  <dcterms:modified xsi:type="dcterms:W3CDTF">2024-01-09T12:32:00Z</dcterms:modified>
</cp:coreProperties>
</file>